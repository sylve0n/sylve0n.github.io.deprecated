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341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527"/>
        <w:gridCol w:w="3900"/>
        <w:gridCol w:w="3315"/>
      </w:tblGrid>
      <w:tr w:rsidR="00261E0D" w:rsidRPr="00565B06" w:rsidTr="003C0DDE">
        <w:trPr>
          <w:trHeight w:hRule="exact" w:val="1440"/>
        </w:trPr>
        <w:tc>
          <w:tcPr>
            <w:tcW w:w="6025" w:type="dxa"/>
            <w:tcMar>
              <w:right w:w="144" w:type="dxa"/>
            </w:tcMar>
            <w:vAlign w:val="bottom"/>
          </w:tcPr>
          <w:p w:rsidR="00261E0D" w:rsidRPr="00565B06" w:rsidRDefault="00261E0D" w:rsidP="00E5521B">
            <w:pPr>
              <w:pStyle w:val="Title"/>
            </w:pPr>
            <w:r>
              <w:t>Hannah</w:t>
            </w:r>
          </w:p>
          <w:p w:rsidR="00261E0D" w:rsidRPr="00565B06" w:rsidRDefault="00261E0D" w:rsidP="006F17B0">
            <w:pPr>
              <w:pStyle w:val="Subtitle"/>
            </w:pPr>
            <w:r>
              <w:t>Sartin</w:t>
            </w:r>
          </w:p>
        </w:tc>
        <w:tc>
          <w:tcPr>
            <w:tcW w:w="3600" w:type="dxa"/>
            <w:tcMar>
              <w:left w:w="144" w:type="dxa"/>
              <w:right w:w="86" w:type="dxa"/>
            </w:tcMar>
            <w:vAlign w:val="bottom"/>
          </w:tcPr>
          <w:p w:rsidR="00261E0D" w:rsidRPr="005137AF" w:rsidRDefault="00261E0D" w:rsidP="008E04F8">
            <w:pPr>
              <w:pStyle w:val="ContactInfo"/>
              <w:rPr>
                <w:sz w:val="24"/>
              </w:rPr>
            </w:pPr>
            <w:r w:rsidRPr="005137AF">
              <w:rPr>
                <w:sz w:val="24"/>
              </w:rPr>
              <w:t>417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>576</w:t>
            </w:r>
            <w:r w:rsidRPr="005137AF">
              <w:rPr>
                <w:rFonts w:cstheme="minorHAnsi"/>
                <w:sz w:val="24"/>
              </w:rPr>
              <w:t>.</w:t>
            </w:r>
            <w:r w:rsidRPr="005137AF">
              <w:rPr>
                <w:sz w:val="24"/>
              </w:rPr>
              <w:t xml:space="preserve">6832    </w:t>
            </w:r>
            <w:r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1AB2486C" wp14:editId="44910EFB">
                      <wp:extent cx="109728" cy="109728"/>
                      <wp:effectExtent l="0" t="0" r="5080" b="5080"/>
                      <wp:docPr id="10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E8ED6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28887f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5360BD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8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hannah.sartin@gmail.com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0BF8926C" wp14:editId="5A15E78A">
                      <wp:extent cx="137160" cy="91440"/>
                      <wp:effectExtent l="0" t="0" r="0" b="3810"/>
                      <wp:docPr id="5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1F7874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28887f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5360BD" w:rsidP="008E04F8">
            <w:pPr>
              <w:pStyle w:val="ContactInfo"/>
              <w:rPr>
                <w:color w:val="1E655E" w:themeColor="accent1" w:themeShade="BF"/>
                <w:sz w:val="24"/>
              </w:rPr>
            </w:pPr>
            <w:hyperlink r:id="rId9" w:history="1">
              <w:r w:rsidR="00567D02">
                <w:rPr>
                  <w:rStyle w:val="Hyperlink"/>
                  <w:color w:val="1E655E" w:themeColor="accent1" w:themeShade="BF"/>
                  <w:sz w:val="24"/>
                </w:rPr>
                <w:t>/in/hannah-sartin</w:t>
              </w:r>
            </w:hyperlink>
            <w:r w:rsidR="00261E0D" w:rsidRPr="005137AF">
              <w:rPr>
                <w:color w:val="1E655E" w:themeColor="accent1" w:themeShade="BF"/>
                <w:sz w:val="24"/>
              </w:rPr>
              <w:t xml:space="preserve">    </w:t>
            </w:r>
            <w:r w:rsidR="00261E0D" w:rsidRPr="005137AF">
              <w:rPr>
                <w:noProof/>
                <w:color w:val="1E655E" w:themeColor="accent1" w:themeShade="BF"/>
                <w:sz w:val="24"/>
              </w:rPr>
              <mc:AlternateContent>
                <mc:Choice Requires="wps">
                  <w:drawing>
                    <wp:inline distT="0" distB="0" distL="0" distR="0" wp14:anchorId="15607CB7" wp14:editId="319D3B51">
                      <wp:extent cx="118745" cy="118745"/>
                      <wp:effectExtent l="0" t="0" r="0" b="0"/>
                      <wp:docPr id="11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00D059BD" id="LinkedIn icon" o:spid="_x0000_s1026" alt="LinkedIn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z6sz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28887f [3204]" stroked="f" strokeweight="0">
                      <v:path arrowok="t" o:connecttype="custom" o:connectlocs="17703,44814;17567,99910;18248,101229;34906,101138;35179,45769;34543,44495;78074,43176;70720,45223;64956,49909;63185,51957;63095,44814;47571,44495;46254,45178;46300,100956;62505,101229;63821,100547;63957,69746;65682,63103;69223,59645;74760,58690;79799,60146;82659,64514;83476,71793;83612,100774;100180,101229;101133,100228;100588,60555;97502,51320;92372,45997;83975,43267;23195,16834;18202,20473;16205,26479;18111,32530;23059,36260;29550,36260;34634,32621;36586,26524;34634,20564;29641,16834;111255,0;114705,1365;118246,5824;118745,110328;116566,115788;111573,118609;5992,118381;1861,115560;0,111557;1362,3867;5038,773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137AF" w:rsidRDefault="005360BD" w:rsidP="008E04F8">
            <w:pPr>
              <w:pStyle w:val="ContactInfo"/>
              <w:rPr>
                <w:sz w:val="24"/>
              </w:rPr>
            </w:pPr>
            <w:hyperlink r:id="rId10" w:history="1">
              <w:r w:rsidR="00261E0D" w:rsidRPr="005137AF">
                <w:rPr>
                  <w:rStyle w:val="Hyperlink"/>
                  <w:color w:val="1E655E" w:themeColor="accent1" w:themeShade="BF"/>
                  <w:sz w:val="24"/>
                </w:rPr>
                <w:t>hannahsartin.com</w:t>
              </w:r>
            </w:hyperlink>
            <w:r w:rsidR="00261E0D" w:rsidRPr="005137AF">
              <w:rPr>
                <w:sz w:val="24"/>
              </w:rPr>
              <w:t xml:space="preserve">   </w:t>
            </w:r>
            <w:r w:rsidR="00261E0D" w:rsidRPr="005137AF">
              <w:rPr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77F96D29" wp14:editId="36DDBCD3">
                      <wp:extent cx="118872" cy="118872"/>
                      <wp:effectExtent l="0" t="0" r="0" b="9525"/>
                      <wp:docPr id="12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C5A26DF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E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ABm9Jz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28887f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261E0D" w:rsidRPr="00565B06" w:rsidRDefault="00261E0D" w:rsidP="008E04F8">
            <w:pPr>
              <w:pStyle w:val="ContactInfo"/>
            </w:pPr>
          </w:p>
        </w:tc>
        <w:tc>
          <w:tcPr>
            <w:tcW w:w="3060" w:type="dxa"/>
            <w:tcMar>
              <w:right w:w="86" w:type="dxa"/>
            </w:tcMar>
            <w:vAlign w:val="bottom"/>
          </w:tcPr>
          <w:p w:rsidR="00261E0D" w:rsidRDefault="00261E0D" w:rsidP="008E04F8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91"/>
        <w:gridCol w:w="9365"/>
      </w:tblGrid>
      <w:tr w:rsidR="006F17B0" w:rsidRPr="006F17B0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6F17B0" w:rsidRDefault="00261E0D" w:rsidP="009D0878">
            <w:pPr>
              <w:pStyle w:val="Icons"/>
              <w:rPr>
                <w:color w:val="5E5E5E" w:themeColor="text2"/>
              </w:rPr>
            </w:pPr>
            <w:r>
              <w:rPr>
                <w:color w:val="5E5E5E" w:themeColor="text2"/>
              </w:rPr>
              <w:t xml:space="preserve"> </w:t>
            </w:r>
            <w:r w:rsidR="00075B13"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7FAF803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6F17B0" w:rsidRDefault="005360BD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4D0DA1B393A044DBA249055B6B8A246E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6F17B0">
                  <w:t>Objective</w:t>
                </w:r>
              </w:sdtContent>
            </w:sdt>
          </w:p>
        </w:tc>
      </w:tr>
    </w:tbl>
    <w:p w:rsidR="00A77B4D" w:rsidRPr="00565B06" w:rsidRDefault="00B54670" w:rsidP="007850D1">
      <w:r>
        <w:rPr>
          <w:color w:val="5E5E5E" w:themeColor="text2"/>
        </w:rPr>
        <w:t xml:space="preserve">Current Ozark’s Technical Community College student excited to break into the professional world of website </w:t>
      </w:r>
      <w:r w:rsidR="00271BCC">
        <w:rPr>
          <w:color w:val="5E5E5E" w:themeColor="text2"/>
        </w:rPr>
        <w:t xml:space="preserve">and software </w:t>
      </w:r>
      <w:r>
        <w:rPr>
          <w:color w:val="5E5E5E" w:themeColor="text2"/>
        </w:rPr>
        <w:t>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6"/>
        <w:gridCol w:w="9370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643F59B5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5360BD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7EC503E9566349E7B9FF1D1F934AEA4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6F17B0" w:rsidRDefault="006F17B0" w:rsidP="00B47E1E">
      <w:pPr>
        <w:pStyle w:val="Heading2"/>
        <w:rPr>
          <w:color w:val="5E5E5E" w:themeColor="text2"/>
        </w:rPr>
      </w:pPr>
      <w:r>
        <w:t>Computer Information Science, A.A.S</w:t>
      </w:r>
      <w:r w:rsidR="007C0E0E" w:rsidRPr="00565B06">
        <w:t xml:space="preserve"> | </w:t>
      </w:r>
      <w:r>
        <w:rPr>
          <w:rStyle w:val="Emphasis"/>
          <w:color w:val="5E5E5E" w:themeColor="text2"/>
        </w:rPr>
        <w:t>Ozark’s Technical Community College</w:t>
      </w:r>
    </w:p>
    <w:p w:rsidR="007C0E0E" w:rsidRPr="006F17B0" w:rsidRDefault="006F17B0" w:rsidP="004F199F">
      <w:pPr>
        <w:pStyle w:val="Heading3"/>
        <w:rPr>
          <w:color w:val="5E5E5E" w:themeColor="text2"/>
        </w:rPr>
      </w:pPr>
      <w:r>
        <w:rPr>
          <w:color w:val="5E5E5E" w:themeColor="text2"/>
        </w:rPr>
        <w:t>January 2016</w:t>
      </w:r>
      <w:r w:rsidR="007C0E0E" w:rsidRPr="006F17B0">
        <w:rPr>
          <w:color w:val="5E5E5E" w:themeColor="text2"/>
        </w:rPr>
        <w:t xml:space="preserve"> – </w:t>
      </w:r>
      <w:r>
        <w:rPr>
          <w:color w:val="5E5E5E" w:themeColor="text2"/>
        </w:rPr>
        <w:t>Current</w:t>
      </w:r>
    </w:p>
    <w:p w:rsidR="000E24AC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3.9 GPA</w:t>
      </w:r>
    </w:p>
    <w:p w:rsidR="006F17B0" w:rsidRP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Chancellor’s List Spring 2016, Fall 2016</w:t>
      </w:r>
    </w:p>
    <w:p w:rsidR="006F17B0" w:rsidRDefault="006F17B0" w:rsidP="006F17B0">
      <w:pPr>
        <w:pStyle w:val="ListParagraph"/>
        <w:numPr>
          <w:ilvl w:val="0"/>
          <w:numId w:val="16"/>
        </w:numPr>
        <w:rPr>
          <w:color w:val="5E5E5E" w:themeColor="text2"/>
        </w:rPr>
      </w:pPr>
      <w:r w:rsidRPr="006F17B0">
        <w:rPr>
          <w:color w:val="5E5E5E" w:themeColor="text2"/>
        </w:rPr>
        <w:t>Dean’s List Spring 2017</w:t>
      </w:r>
    </w:p>
    <w:p w:rsidR="007C0E0E" w:rsidRPr="003C0DDE" w:rsidRDefault="008E04F8" w:rsidP="007C0E0E">
      <w:pPr>
        <w:pStyle w:val="ListParagraph"/>
        <w:numPr>
          <w:ilvl w:val="0"/>
          <w:numId w:val="16"/>
        </w:numPr>
        <w:rPr>
          <w:color w:val="5E5E5E" w:themeColor="text2"/>
        </w:rPr>
      </w:pPr>
      <w:r>
        <w:rPr>
          <w:color w:val="5E5E5E" w:themeColor="text2"/>
        </w:rPr>
        <w:t>Phi Theta Kappa Honor’s Society Member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6"/>
        <w:gridCol w:w="9370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1C112334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5360BD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580C3EEB55684776AC6269CB9B7848DD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137AF" w:rsidRPr="003C0DDE" w:rsidRDefault="008E04F8" w:rsidP="00B47E1E">
      <w:pPr>
        <w:pStyle w:val="Heading2"/>
        <w:rPr>
          <w:iCs/>
          <w:color w:val="5E5E5E" w:themeColor="text2"/>
        </w:rPr>
      </w:pPr>
      <w:r>
        <w:t>Programming Tutor</w:t>
      </w:r>
      <w:r w:rsidR="005E088C" w:rsidRPr="00565B06">
        <w:t xml:space="preserve"> | </w:t>
      </w:r>
      <w:r>
        <w:rPr>
          <w:rStyle w:val="Emphasis"/>
          <w:color w:val="5E5E5E" w:themeColor="text2"/>
        </w:rPr>
        <w:t>Speckman Tutoring &amp; Learning Center</w:t>
      </w:r>
    </w:p>
    <w:p w:rsidR="00271BCC" w:rsidRDefault="00E13103" w:rsidP="005E088C">
      <w:pPr>
        <w:rPr>
          <w:color w:val="5E5E5E" w:themeColor="text2"/>
        </w:rPr>
      </w:pPr>
      <w:r>
        <w:rPr>
          <w:color w:val="5E5E5E" w:themeColor="text2"/>
        </w:rPr>
        <w:t xml:space="preserve"> </w:t>
      </w:r>
      <w:r w:rsidR="004A5F55">
        <w:rPr>
          <w:color w:val="5E5E5E" w:themeColor="text2"/>
        </w:rPr>
        <w:t>Assist students in a wide variety of classwork and concepts from classes such as Intro to Programming Concepts, Java and C#, Website Development,</w:t>
      </w:r>
      <w:r w:rsidR="00003388">
        <w:rPr>
          <w:color w:val="5E5E5E" w:themeColor="text2"/>
        </w:rPr>
        <w:t xml:space="preserve"> Systems Analysis, SQL Server</w:t>
      </w:r>
      <w:r w:rsidR="004A5F55">
        <w:rPr>
          <w:color w:val="5E5E5E" w:themeColor="text2"/>
        </w:rPr>
        <w:t xml:space="preserve"> and general computing classwork using the Microsoft Office Suite.</w:t>
      </w:r>
    </w:p>
    <w:p w:rsidR="005137AF" w:rsidRPr="003C0DDE" w:rsidRDefault="003C0DDE" w:rsidP="003C0DDE">
      <w:pPr>
        <w:pStyle w:val="Heading2"/>
        <w:rPr>
          <w:iCs/>
          <w:color w:val="5E5E5E" w:themeColor="text2"/>
        </w:rPr>
      </w:pPr>
      <w:r>
        <w:t>Computing Student Team Member</w:t>
      </w:r>
      <w:r w:rsidRPr="00565B06">
        <w:t xml:space="preserve">| </w:t>
      </w:r>
      <w:r>
        <w:rPr>
          <w:rStyle w:val="Emphasis"/>
          <w:color w:val="5E5E5E" w:themeColor="text2"/>
        </w:rPr>
        <w:t>Cengage</w:t>
      </w:r>
    </w:p>
    <w:p w:rsidR="003C0DDE" w:rsidRPr="006F17B0" w:rsidRDefault="004A5F55" w:rsidP="005E088C">
      <w:pPr>
        <w:rPr>
          <w:color w:val="5E5E5E" w:themeColor="text2"/>
        </w:rPr>
      </w:pPr>
      <w:r>
        <w:rPr>
          <w:color w:val="5E5E5E" w:themeColor="text2"/>
        </w:rPr>
        <w:t>Meet with Cengage Product Managers and other Computing Student Team Members to give feedback about current Cengage computing products</w:t>
      </w:r>
      <w:r w:rsidR="00003388">
        <w:rPr>
          <w:color w:val="5E5E5E" w:themeColor="text2"/>
        </w:rPr>
        <w:t xml:space="preserve"> and collaborate on questions, topics, and assignments</w:t>
      </w:r>
      <w:r>
        <w:rPr>
          <w:color w:val="5E5E5E" w:themeColor="text2"/>
        </w:rPr>
        <w:t>.</w:t>
      </w:r>
    </w:p>
    <w:p w:rsidR="005137AF" w:rsidRPr="003C0DDE" w:rsidRDefault="00E4622E" w:rsidP="00E4622E">
      <w:pPr>
        <w:pStyle w:val="Heading2"/>
        <w:rPr>
          <w:iCs/>
          <w:color w:val="5E5E5E" w:themeColor="text2"/>
        </w:rPr>
      </w:pPr>
      <w:r>
        <w:t xml:space="preserve">Photographer </w:t>
      </w:r>
      <w:r w:rsidRPr="00565B06">
        <w:t xml:space="preserve">| </w:t>
      </w:r>
      <w:r w:rsidR="00567D02">
        <w:rPr>
          <w:rStyle w:val="Emphasis"/>
          <w:color w:val="5E5E5E" w:themeColor="text2"/>
        </w:rPr>
        <w:t>JcPenney</w:t>
      </w:r>
      <w:r>
        <w:rPr>
          <w:rStyle w:val="Emphasis"/>
          <w:color w:val="5E5E5E" w:themeColor="text2"/>
        </w:rPr>
        <w:t xml:space="preserve"> Portrait Studio</w:t>
      </w:r>
    </w:p>
    <w:p w:rsidR="005E088C" w:rsidRPr="006F17B0" w:rsidRDefault="00003388" w:rsidP="005E088C">
      <w:pPr>
        <w:rPr>
          <w:color w:val="5E5E5E" w:themeColor="text2"/>
        </w:rPr>
      </w:pPr>
      <w:r>
        <w:rPr>
          <w:color w:val="5E5E5E" w:themeColor="text2"/>
        </w:rPr>
        <w:t>Use extensive photography and camera knowledge to take portraits that exceed company’s quality guidelines, use proprietary image editing software to manipulate images, and provide customer service and sales knowledge.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6"/>
        <w:gridCol w:w="9370"/>
      </w:tblGrid>
      <w:tr w:rsidR="006F17B0" w:rsidRPr="006F17B0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6F17B0" w:rsidRDefault="00075B13" w:rsidP="00075B13">
            <w:pPr>
              <w:pStyle w:val="Icons"/>
              <w:rPr>
                <w:color w:val="5E5E5E" w:themeColor="text2"/>
              </w:rPr>
            </w:pPr>
            <w:r w:rsidRPr="006F17B0">
              <w:rPr>
                <w:noProof/>
                <w:color w:val="5E5E5E" w:themeColor="text2"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02E7D18D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28887f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6F17B0" w:rsidRDefault="005360BD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9037D4C0DAD41A6B53B4A1651C3C97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6F17B0">
                  <w:t>Skills</w:t>
                </w:r>
              </w:sdtContent>
            </w:sdt>
          </w:p>
        </w:tc>
      </w:tr>
    </w:tbl>
    <w:tbl>
      <w:tblPr>
        <w:tblStyle w:val="TableGridLight"/>
        <w:tblW w:w="53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5311"/>
      </w:tblGrid>
      <w:tr w:rsidR="006F17B0" w:rsidRPr="006F17B0" w:rsidTr="00E13103">
        <w:tc>
          <w:tcPr>
            <w:tcW w:w="4680" w:type="dxa"/>
          </w:tcPr>
          <w:p w:rsidR="008E04F8" w:rsidRPr="008E04F8" w:rsidRDefault="008E04F8" w:rsidP="008E04F8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HTML</w:t>
            </w:r>
            <w:r w:rsidR="00E13103">
              <w:rPr>
                <w:color w:val="5E5E5E" w:themeColor="text2"/>
              </w:rPr>
              <w:t xml:space="preserve"> 5</w:t>
            </w:r>
            <w:r>
              <w:rPr>
                <w:color w:val="5E5E5E" w:themeColor="text2"/>
              </w:rPr>
              <w:t xml:space="preserve">/CSS </w:t>
            </w:r>
            <w:r w:rsidR="00E13103">
              <w:rPr>
                <w:color w:val="5E5E5E" w:themeColor="text2"/>
              </w:rPr>
              <w:t xml:space="preserve">3 </w:t>
            </w:r>
            <w:r>
              <w:rPr>
                <w:color w:val="5E5E5E" w:themeColor="text2"/>
              </w:rPr>
              <w:t xml:space="preserve">Certified </w:t>
            </w:r>
          </w:p>
          <w:p w:rsidR="005137AF" w:rsidRPr="005360BD" w:rsidRDefault="00E13103" w:rsidP="005360BD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understanding of Bootstrap 3 &amp; 4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Java, C#</w:t>
            </w:r>
          </w:p>
          <w:p w:rsidR="00567D02" w:rsidRP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Advanced knowledge of the Microsoft Office Suite</w:t>
            </w:r>
          </w:p>
        </w:tc>
        <w:tc>
          <w:tcPr>
            <w:tcW w:w="5310" w:type="dxa"/>
            <w:tcMar>
              <w:left w:w="576" w:type="dxa"/>
            </w:tcMar>
          </w:tcPr>
          <w:p w:rsidR="00143224" w:rsidRPr="006F17B0" w:rsidRDefault="003C0DDE" w:rsidP="00565B06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JavaScript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Microsoft SQL Server</w:t>
            </w:r>
          </w:p>
          <w:p w:rsid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Proficient with source control (</w:t>
            </w:r>
            <w:proofErr w:type="spellStart"/>
            <w:r>
              <w:rPr>
                <w:color w:val="5E5E5E" w:themeColor="text2"/>
              </w:rPr>
              <w:t>Git</w:t>
            </w:r>
            <w:proofErr w:type="spellEnd"/>
            <w:r>
              <w:rPr>
                <w:color w:val="5E5E5E" w:themeColor="text2"/>
              </w:rPr>
              <w:t>, Team Foundation)</w:t>
            </w:r>
          </w:p>
          <w:p w:rsidR="00567D02" w:rsidRPr="00567D02" w:rsidRDefault="00567D02" w:rsidP="00567D02">
            <w:pPr>
              <w:pStyle w:val="ListBullet"/>
              <w:spacing w:after="80"/>
              <w:rPr>
                <w:color w:val="5E5E5E" w:themeColor="text2"/>
              </w:rPr>
            </w:pPr>
            <w:r>
              <w:rPr>
                <w:color w:val="5E5E5E" w:themeColor="text2"/>
              </w:rPr>
              <w:t>Enthusiastic about learning new concepts quickly and th</w:t>
            </w:r>
            <w:bookmarkStart w:id="0" w:name="_GoBack"/>
            <w:bookmarkEnd w:id="0"/>
            <w:r>
              <w:rPr>
                <w:color w:val="5E5E5E" w:themeColor="text2"/>
              </w:rPr>
              <w:t>oroughly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6F17B0" w:rsidRPr="006F17B0" w:rsidTr="005137AF">
        <w:trPr>
          <w:trHeight w:val="80"/>
        </w:trPr>
        <w:tc>
          <w:tcPr>
            <w:tcW w:w="725" w:type="dxa"/>
            <w:tcMar>
              <w:right w:w="216" w:type="dxa"/>
            </w:tcMar>
            <w:vAlign w:val="bottom"/>
          </w:tcPr>
          <w:p w:rsidR="00AC7C34" w:rsidRPr="006F17B0" w:rsidRDefault="00AC7C34" w:rsidP="00075B13">
            <w:pPr>
              <w:pStyle w:val="Icons"/>
              <w:rPr>
                <w:color w:val="5E5E5E" w:themeColor="text2"/>
              </w:rPr>
            </w:pPr>
          </w:p>
        </w:tc>
        <w:tc>
          <w:tcPr>
            <w:tcW w:w="8649" w:type="dxa"/>
          </w:tcPr>
          <w:p w:rsidR="00AC7C34" w:rsidRPr="006F17B0" w:rsidRDefault="00AC7C34" w:rsidP="005137AF">
            <w:pPr>
              <w:pStyle w:val="Heading1"/>
              <w:outlineLvl w:val="0"/>
            </w:pPr>
          </w:p>
        </w:tc>
      </w:tr>
    </w:tbl>
    <w:p w:rsidR="00316CE4" w:rsidRPr="006F17B0" w:rsidRDefault="00316CE4" w:rsidP="005137AF">
      <w:pPr>
        <w:rPr>
          <w:color w:val="5E5E5E" w:themeColor="text2"/>
        </w:rPr>
      </w:pPr>
    </w:p>
    <w:sectPr w:rsidR="00316CE4" w:rsidRPr="006F17B0" w:rsidSect="005137AF">
      <w:footerReference w:type="default" r:id="rId11"/>
      <w:headerReference w:type="first" r:id="rId12"/>
      <w:pgSz w:w="12240" w:h="15840" w:code="1"/>
      <w:pgMar w:top="720" w:right="1440" w:bottom="72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7B0" w:rsidRDefault="006F17B0" w:rsidP="00F534FB">
      <w:pPr>
        <w:spacing w:after="0"/>
      </w:pPr>
      <w:r>
        <w:separator/>
      </w:r>
    </w:p>
  </w:endnote>
  <w:endnote w:type="continuationSeparator" w:id="0">
    <w:p w:rsidR="006F17B0" w:rsidRDefault="006F17B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D0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7B0" w:rsidRDefault="006F17B0" w:rsidP="00F534FB">
      <w:pPr>
        <w:spacing w:after="0"/>
      </w:pPr>
      <w:r>
        <w:separator/>
      </w:r>
    </w:p>
  </w:footnote>
  <w:footnote w:type="continuationSeparator" w:id="0">
    <w:p w:rsidR="006F17B0" w:rsidRDefault="006F17B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60020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6002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rect w14:anchorId="16590088" id="Rectangle 1" o:spid="_x0000_s1026" alt="Header background rectangle" style="position:absolute;margin-left:560.8pt;margin-top:0;width:612pt;height:126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" fillcolor="#ddd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8887F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28887F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8887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B2B7E"/>
    <w:multiLevelType w:val="hybridMultilevel"/>
    <w:tmpl w:val="F09C3FAC"/>
    <w:lvl w:ilvl="0" w:tplc="1C9AB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887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B0"/>
    <w:rsid w:val="00002750"/>
    <w:rsid w:val="00003388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1E0D"/>
    <w:rsid w:val="00271BCC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0DDE"/>
    <w:rsid w:val="003C79E8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A5F55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7AF"/>
    <w:rsid w:val="005247B7"/>
    <w:rsid w:val="005324B1"/>
    <w:rsid w:val="005360BD"/>
    <w:rsid w:val="005372FA"/>
    <w:rsid w:val="00556337"/>
    <w:rsid w:val="005611C3"/>
    <w:rsid w:val="00562422"/>
    <w:rsid w:val="00565B06"/>
    <w:rsid w:val="00567D02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17B0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6E2B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04F8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AF78F4"/>
    <w:rsid w:val="00B112B1"/>
    <w:rsid w:val="00B1221A"/>
    <w:rsid w:val="00B204FE"/>
    <w:rsid w:val="00B25746"/>
    <w:rsid w:val="00B47E1E"/>
    <w:rsid w:val="00B54661"/>
    <w:rsid w:val="00B54670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3103"/>
    <w:rsid w:val="00E30CB9"/>
    <w:rsid w:val="00E379DC"/>
    <w:rsid w:val="00E4622E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D2EF33A"/>
  <w15:chartTrackingRefBased/>
  <w15:docId w15:val="{35A3B990-4628-47B4-98D5-3A276987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868686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4443F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14443F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5E5E5E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5E5E5E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28887F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5E5E5E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868686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5E5E5E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28887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28887F" w:themeColor="accent1"/>
        <w:bottom w:val="single" w:sz="4" w:space="10" w:color="28887F" w:themeColor="accent1"/>
      </w:pBdr>
      <w:spacing w:before="360" w:after="360"/>
      <w:jc w:val="center"/>
    </w:pPr>
    <w:rPr>
      <w:i/>
      <w:iCs/>
      <w:color w:val="2888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28887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5E5E5E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6F17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9E8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6E2B"/>
    <w:rPr>
      <w:color w:val="85858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nah.sart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hannahsarti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hannah-sartin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tinh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0DA1B393A044DBA249055B6B8A2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555ED-6D69-4F6C-B257-F9B538BA426D}"/>
      </w:docPartPr>
      <w:docPartBody>
        <w:p w:rsidR="000C11B9" w:rsidRDefault="00105418">
          <w:pPr>
            <w:pStyle w:val="4D0DA1B393A044DBA249055B6B8A246E"/>
          </w:pPr>
          <w:r w:rsidRPr="00565B06">
            <w:t>Objective</w:t>
          </w:r>
        </w:p>
      </w:docPartBody>
    </w:docPart>
    <w:docPart>
      <w:docPartPr>
        <w:name w:val="7EC503E9566349E7B9FF1D1F934AE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52270-D0BE-481D-903E-FB4DD1B6DDD0}"/>
      </w:docPartPr>
      <w:docPartBody>
        <w:p w:rsidR="000C11B9" w:rsidRDefault="00105418">
          <w:pPr>
            <w:pStyle w:val="7EC503E9566349E7B9FF1D1F934AEA4C"/>
          </w:pPr>
          <w:r w:rsidRPr="00565B06">
            <w:t>Education</w:t>
          </w:r>
        </w:p>
      </w:docPartBody>
    </w:docPart>
    <w:docPart>
      <w:docPartPr>
        <w:name w:val="580C3EEB55684776AC6269CB9B784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DA51C5-99AA-4A95-8FD8-AA714223AB26}"/>
      </w:docPartPr>
      <w:docPartBody>
        <w:p w:rsidR="000C11B9" w:rsidRDefault="00105418">
          <w:pPr>
            <w:pStyle w:val="580C3EEB55684776AC6269CB9B7848DD"/>
          </w:pPr>
          <w:r w:rsidRPr="00565B06">
            <w:t>Experience</w:t>
          </w:r>
        </w:p>
      </w:docPartBody>
    </w:docPart>
    <w:docPart>
      <w:docPartPr>
        <w:name w:val="99037D4C0DAD41A6B53B4A1651C3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201-70CA-49AF-B237-DC75E93CB452}"/>
      </w:docPartPr>
      <w:docPartBody>
        <w:p w:rsidR="000C11B9" w:rsidRDefault="00105418">
          <w:pPr>
            <w:pStyle w:val="99037D4C0DAD41A6B53B4A1651C3C97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418"/>
    <w:rsid w:val="000C11B9"/>
    <w:rsid w:val="001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7BA9EC4E0423CADF95B73EC3144A5">
    <w:name w:val="4197BA9EC4E0423CADF95B73EC3144A5"/>
  </w:style>
  <w:style w:type="paragraph" w:customStyle="1" w:styleId="5C3CBC78D81D43FEB645499B427F0CC5">
    <w:name w:val="5C3CBC78D81D43FEB645499B427F0CC5"/>
  </w:style>
  <w:style w:type="paragraph" w:customStyle="1" w:styleId="14641F6479574763864548B7E81F626B">
    <w:name w:val="14641F6479574763864548B7E81F626B"/>
  </w:style>
  <w:style w:type="paragraph" w:customStyle="1" w:styleId="7DF3298A6EE9461F983A7D45D79E5A0B">
    <w:name w:val="7DF3298A6EE9461F983A7D45D79E5A0B"/>
  </w:style>
  <w:style w:type="paragraph" w:customStyle="1" w:styleId="E8FDC3311F02445FA928A9ECD3509D7B">
    <w:name w:val="E8FDC3311F02445FA928A9ECD3509D7B"/>
  </w:style>
  <w:style w:type="paragraph" w:customStyle="1" w:styleId="D996F58653F74069AD97AB88B80C9866">
    <w:name w:val="D996F58653F74069AD97AB88B80C9866"/>
  </w:style>
  <w:style w:type="paragraph" w:customStyle="1" w:styleId="A088F2CCB3EA4AA2B82C120AB21C46F1">
    <w:name w:val="A088F2CCB3EA4AA2B82C120AB21C46F1"/>
  </w:style>
  <w:style w:type="paragraph" w:customStyle="1" w:styleId="4D0DA1B393A044DBA249055B6B8A246E">
    <w:name w:val="4D0DA1B393A044DBA249055B6B8A246E"/>
  </w:style>
  <w:style w:type="paragraph" w:customStyle="1" w:styleId="52A664A0B8EA47E39F3C3A973F6D54D2">
    <w:name w:val="52A664A0B8EA47E39F3C3A973F6D54D2"/>
  </w:style>
  <w:style w:type="paragraph" w:customStyle="1" w:styleId="7EC503E9566349E7B9FF1D1F934AEA4C">
    <w:name w:val="7EC503E9566349E7B9FF1D1F934AEA4C"/>
  </w:style>
  <w:style w:type="paragraph" w:customStyle="1" w:styleId="EA4F61A6080B4EC5857348119CDD31B3">
    <w:name w:val="EA4F61A6080B4EC5857348119CDD31B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AE29ED24BD14748B451A94DEA1DCA2F">
    <w:name w:val="4AE29ED24BD14748B451A94DEA1DCA2F"/>
  </w:style>
  <w:style w:type="paragraph" w:customStyle="1" w:styleId="70749DFAA7B746A282250AA1CB2421A1">
    <w:name w:val="70749DFAA7B746A282250AA1CB2421A1"/>
  </w:style>
  <w:style w:type="paragraph" w:customStyle="1" w:styleId="904DFC6CBF8241199284FE4244F92DB7">
    <w:name w:val="904DFC6CBF8241199284FE4244F92DB7"/>
  </w:style>
  <w:style w:type="paragraph" w:customStyle="1" w:styleId="6A8A16247EE840C48752D9C3BA290A8C">
    <w:name w:val="6A8A16247EE840C48752D9C3BA290A8C"/>
  </w:style>
  <w:style w:type="paragraph" w:customStyle="1" w:styleId="63616012252F4618983B629D3C2FC1DB">
    <w:name w:val="63616012252F4618983B629D3C2FC1DB"/>
  </w:style>
  <w:style w:type="paragraph" w:customStyle="1" w:styleId="AC35E69C740740C38BEB9A3F44F46E19">
    <w:name w:val="AC35E69C740740C38BEB9A3F44F46E19"/>
  </w:style>
  <w:style w:type="paragraph" w:customStyle="1" w:styleId="62E403FDE0E14692BDF834B1361E30EE">
    <w:name w:val="62E403FDE0E14692BDF834B1361E30EE"/>
  </w:style>
  <w:style w:type="paragraph" w:customStyle="1" w:styleId="1F8CDC1D168B4404B04DAD9D64333B85">
    <w:name w:val="1F8CDC1D168B4404B04DAD9D64333B85"/>
  </w:style>
  <w:style w:type="paragraph" w:customStyle="1" w:styleId="0A3DC09DE2AB4E5A810E02AF50B91F3A">
    <w:name w:val="0A3DC09DE2AB4E5A810E02AF50B91F3A"/>
  </w:style>
  <w:style w:type="paragraph" w:customStyle="1" w:styleId="580C3EEB55684776AC6269CB9B7848DD">
    <w:name w:val="580C3EEB55684776AC6269CB9B7848DD"/>
  </w:style>
  <w:style w:type="paragraph" w:customStyle="1" w:styleId="685EC1585A49482EBC8066D7D7A548FA">
    <w:name w:val="685EC1585A49482EBC8066D7D7A548FA"/>
  </w:style>
  <w:style w:type="paragraph" w:customStyle="1" w:styleId="F45BE65EEB0A4EDD9FDC6ABBAD3CF82A">
    <w:name w:val="F45BE65EEB0A4EDD9FDC6ABBAD3CF82A"/>
  </w:style>
  <w:style w:type="paragraph" w:customStyle="1" w:styleId="E43A4B3199A14F7392EEBDFB5E21B0A3">
    <w:name w:val="E43A4B3199A14F7392EEBDFB5E21B0A3"/>
  </w:style>
  <w:style w:type="paragraph" w:customStyle="1" w:styleId="A1AE8694D9594AE9AFFBDE61C6C65AAD">
    <w:name w:val="A1AE8694D9594AE9AFFBDE61C6C65AAD"/>
  </w:style>
  <w:style w:type="paragraph" w:customStyle="1" w:styleId="EEB16397A8A542A590E67C45DBB55E3C">
    <w:name w:val="EEB16397A8A542A590E67C45DBB55E3C"/>
  </w:style>
  <w:style w:type="paragraph" w:customStyle="1" w:styleId="3817292278FC45C4A5AF673E15C826E7">
    <w:name w:val="3817292278FC45C4A5AF673E15C826E7"/>
  </w:style>
  <w:style w:type="paragraph" w:customStyle="1" w:styleId="4726CC15F06B4EE985FF7EC6BE0C3E3D">
    <w:name w:val="4726CC15F06B4EE985FF7EC6BE0C3E3D"/>
  </w:style>
  <w:style w:type="paragraph" w:customStyle="1" w:styleId="83295BA2C8E44C868A7FFE8D80DD1059">
    <w:name w:val="83295BA2C8E44C868A7FFE8D80DD1059"/>
  </w:style>
  <w:style w:type="paragraph" w:customStyle="1" w:styleId="DAA81173567343A797B0EBE971F864EC">
    <w:name w:val="DAA81173567343A797B0EBE971F864EC"/>
  </w:style>
  <w:style w:type="paragraph" w:customStyle="1" w:styleId="0C90C64B25A84D4681F967EAD8A1A659">
    <w:name w:val="0C90C64B25A84D4681F967EAD8A1A659"/>
  </w:style>
  <w:style w:type="paragraph" w:customStyle="1" w:styleId="99037D4C0DAD41A6B53B4A1651C3C970">
    <w:name w:val="99037D4C0DAD41A6B53B4A1651C3C970"/>
  </w:style>
  <w:style w:type="paragraph" w:customStyle="1" w:styleId="589197EA962242DF81E5C7C45F22129D">
    <w:name w:val="589197EA962242DF81E5C7C45F22129D"/>
  </w:style>
  <w:style w:type="paragraph" w:customStyle="1" w:styleId="3780ABF9259F4F14B06667097E417AB9">
    <w:name w:val="3780ABF9259F4F14B06667097E417AB9"/>
  </w:style>
  <w:style w:type="paragraph" w:customStyle="1" w:styleId="DE7CD7961F0548D2A6B9F9D78878281C">
    <w:name w:val="DE7CD7961F0548D2A6B9F9D78878281C"/>
  </w:style>
  <w:style w:type="paragraph" w:customStyle="1" w:styleId="CB55AD1891024122BD70FBE118D2FDDD">
    <w:name w:val="CB55AD1891024122BD70FBE118D2FDDD"/>
  </w:style>
  <w:style w:type="paragraph" w:customStyle="1" w:styleId="E12996CC09B9473A8CAB406D7982BCA7">
    <w:name w:val="E12996CC09B9473A8CAB406D7982BCA7"/>
  </w:style>
  <w:style w:type="paragraph" w:customStyle="1" w:styleId="85E149B9B4A5419CAAD8E87A33907884">
    <w:name w:val="85E149B9B4A5419CAAD8E87A33907884"/>
  </w:style>
  <w:style w:type="paragraph" w:customStyle="1" w:styleId="6F2B8C8622284DE7876AD41D0FCE6956">
    <w:name w:val="6F2B8C8622284DE7876AD41D0FCE6956"/>
  </w:style>
  <w:style w:type="paragraph" w:customStyle="1" w:styleId="683156BEACFE4C70A84D617F76D3AFD3">
    <w:name w:val="683156BEACFE4C70A84D617F76D3AFD3"/>
    <w:rsid w:val="00105418"/>
  </w:style>
  <w:style w:type="paragraph" w:customStyle="1" w:styleId="0F8326BE12564B32A563AF0F3D00B9F2">
    <w:name w:val="0F8326BE12564B32A563AF0F3D00B9F2"/>
    <w:rsid w:val="00105418"/>
  </w:style>
  <w:style w:type="paragraph" w:customStyle="1" w:styleId="3DDFAF14E543496FBC14B6A4318BA9B2">
    <w:name w:val="3DDFAF14E543496FBC14B6A4318BA9B2"/>
    <w:rsid w:val="00105418"/>
  </w:style>
  <w:style w:type="paragraph" w:customStyle="1" w:styleId="CF663431508243EFB8CD75975733EF1A">
    <w:name w:val="CF663431508243EFB8CD75975733EF1A"/>
    <w:rsid w:val="00105418"/>
  </w:style>
  <w:style w:type="paragraph" w:customStyle="1" w:styleId="2A9A84EA3A5D44F489864D2D0FC78A2C">
    <w:name w:val="2A9A84EA3A5D44F489864D2D0FC78A2C"/>
    <w:rsid w:val="00105418"/>
  </w:style>
  <w:style w:type="paragraph" w:customStyle="1" w:styleId="B5EEC8F4D84E45B09BDF21DFB3E38A28">
    <w:name w:val="B5EEC8F4D84E45B09BDF21DFB3E38A28"/>
    <w:rsid w:val="00105418"/>
  </w:style>
  <w:style w:type="paragraph" w:customStyle="1" w:styleId="7B6A6857D8004C77B1B7E09DF01B3B28">
    <w:name w:val="7B6A6857D8004C77B1B7E09DF01B3B28"/>
    <w:rsid w:val="00105418"/>
  </w:style>
  <w:style w:type="paragraph" w:customStyle="1" w:styleId="ED24BDEE1973487DB8529396E188BFE8">
    <w:name w:val="ED24BDEE1973487DB8529396E188BFE8"/>
    <w:rsid w:val="00105418"/>
  </w:style>
  <w:style w:type="paragraph" w:customStyle="1" w:styleId="F16CD5BFDF174B2FB7FC6E703962E4F4">
    <w:name w:val="F16CD5BFDF174B2FB7FC6E703962E4F4"/>
    <w:rsid w:val="00105418"/>
  </w:style>
  <w:style w:type="paragraph" w:customStyle="1" w:styleId="48D05C7B79D34B4392DFE04DC413959A">
    <w:name w:val="48D05C7B79D34B4392DFE04DC413959A"/>
    <w:rsid w:val="00105418"/>
  </w:style>
  <w:style w:type="paragraph" w:customStyle="1" w:styleId="F4CC12136B9349DBB23A808FC95DCF2F">
    <w:name w:val="F4CC12136B9349DBB23A808FC95DCF2F"/>
    <w:rsid w:val="00105418"/>
  </w:style>
  <w:style w:type="paragraph" w:customStyle="1" w:styleId="17D9882B90B74EEB857B8ABFDCFF75D4">
    <w:name w:val="17D9882B90B74EEB857B8ABFDCFF75D4"/>
    <w:rsid w:val="00105418"/>
  </w:style>
  <w:style w:type="paragraph" w:customStyle="1" w:styleId="8C2E379E55BB4A22BD1F51202A087355">
    <w:name w:val="8C2E379E55BB4A22BD1F51202A087355"/>
    <w:rsid w:val="00105418"/>
  </w:style>
  <w:style w:type="paragraph" w:customStyle="1" w:styleId="E4C3BE9E3370401FB871BDBDE933D266">
    <w:name w:val="E4C3BE9E3370401FB871BDBDE933D266"/>
    <w:rsid w:val="00105418"/>
  </w:style>
  <w:style w:type="paragraph" w:customStyle="1" w:styleId="290EF2CCBB0D407E95F22001919081F4">
    <w:name w:val="290EF2CCBB0D407E95F22001919081F4"/>
    <w:rsid w:val="00105418"/>
  </w:style>
  <w:style w:type="paragraph" w:customStyle="1" w:styleId="D16D00B4045040488CC3BCB493025ADA">
    <w:name w:val="D16D00B4045040488CC3BCB493025ADA"/>
    <w:rsid w:val="00105418"/>
  </w:style>
  <w:style w:type="paragraph" w:customStyle="1" w:styleId="6D7A474437FC4B398FBE86486B0F178B">
    <w:name w:val="6D7A474437FC4B398FBE86486B0F178B"/>
    <w:rsid w:val="000C11B9"/>
  </w:style>
  <w:style w:type="paragraph" w:customStyle="1" w:styleId="3D6EA8898F9F4DDAB0352FF97ABCF9DD">
    <w:name w:val="3D6EA8898F9F4DDAB0352FF97ABCF9DD"/>
    <w:rsid w:val="000C11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28887F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858585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417 576 6832</CompanyPhone>
  <CompanyFax/>
  <CompanyEmail>hannah.sartin@gmail.com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179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SARTIN, HANNAH N.</dc:creator>
  <cp:keywords/>
  <dc:description/>
  <cp:lastModifiedBy>SARTIN, HANNAH N.</cp:lastModifiedBy>
  <cp:revision>6</cp:revision>
  <dcterms:created xsi:type="dcterms:W3CDTF">2017-10-02T14:00:00Z</dcterms:created>
  <dcterms:modified xsi:type="dcterms:W3CDTF">2017-10-05T18:30:00Z</dcterms:modified>
  <cp:category/>
  <cp:contentStatus>hannahsartin.com</cp:contentStatus>
</cp:coreProperties>
</file>